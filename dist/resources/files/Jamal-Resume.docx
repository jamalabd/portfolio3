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0C074DED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EE630A" w:themeColor="accent2"/>
              <w:left w:val="single" w:sz="24" w:space="0" w:color="EE630A" w:themeColor="accent2"/>
              <w:bottom w:val="single" w:sz="24" w:space="0" w:color="EE630A" w:themeColor="accent2"/>
              <w:right w:val="single" w:sz="24" w:space="0" w:color="EE630A" w:themeColor="accent2"/>
            </w:tcBorders>
            <w:shd w:val="clear" w:color="auto" w:fill="FFFFFF" w:themeFill="background1"/>
          </w:tcPr>
          <w:p w14:paraId="01E52CE8" w14:textId="77777777" w:rsidR="00F316AD" w:rsidRPr="00EF3BD6" w:rsidRDefault="002B7F57" w:rsidP="00F316AD">
            <w:pPr>
              <w:pStyle w:val="Title"/>
              <w:rPr>
                <w:rFonts w:asciiTheme="majorHAnsi" w:hAnsiTheme="majorHAnsi" w:cstheme="majorHAnsi"/>
                <w:color w:val="auto"/>
              </w:rPr>
            </w:pPr>
            <w:r w:rsidRPr="00EF3BD6">
              <w:rPr>
                <w:rFonts w:asciiTheme="majorHAnsi" w:hAnsiTheme="majorHAnsi" w:cstheme="majorHAnsi"/>
                <w:color w:val="auto"/>
              </w:rPr>
              <w:t>Jamal</w:t>
            </w:r>
            <w:r w:rsidR="00D20DA9" w:rsidRPr="00EF3BD6">
              <w:rPr>
                <w:rFonts w:asciiTheme="majorHAnsi" w:hAnsiTheme="majorHAnsi" w:cstheme="majorHAnsi"/>
                <w:color w:val="auto"/>
              </w:rPr>
              <w:t xml:space="preserve"> </w:t>
            </w:r>
            <w:r w:rsidRPr="00EF3BD6">
              <w:rPr>
                <w:rFonts w:asciiTheme="majorHAnsi" w:hAnsiTheme="majorHAnsi" w:cstheme="majorHAnsi"/>
                <w:color w:val="auto"/>
              </w:rPr>
              <w:t>Abdul-Majid</w:t>
            </w:r>
          </w:p>
          <w:p w14:paraId="4FF884B1" w14:textId="77777777" w:rsidR="00F316AD" w:rsidRPr="001700F2" w:rsidRDefault="002B7F57" w:rsidP="00D20DA9">
            <w:pPr>
              <w:pStyle w:val="Subtitle"/>
            </w:pPr>
            <w:r w:rsidRPr="00EF3BD6">
              <w:rPr>
                <w:rFonts w:asciiTheme="majorHAnsi" w:hAnsiTheme="majorHAnsi" w:cstheme="majorHAnsi"/>
                <w:color w:val="auto"/>
              </w:rPr>
              <w:t>Front-End Software Developer</w:t>
            </w:r>
            <w:r w:rsidR="00F316AD" w:rsidRPr="008C6323">
              <w:rPr>
                <w:color w:val="auto"/>
              </w:rPr>
              <w:t xml:space="preserve"> </w:t>
            </w:r>
          </w:p>
        </w:tc>
      </w:tr>
      <w:tr w:rsidR="00F316AD" w:rsidRPr="001700F2" w14:paraId="2A08D6B6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EE630A" w:themeColor="accent2"/>
            </w:tcBorders>
            <w:vAlign w:val="center"/>
          </w:tcPr>
          <w:p w14:paraId="0F453C7E" w14:textId="77777777" w:rsidR="00F316AD" w:rsidRPr="001700F2" w:rsidRDefault="002B7F57" w:rsidP="00D20DA9">
            <w:pPr>
              <w:jc w:val="center"/>
            </w:pPr>
            <w:r w:rsidRPr="002B7F57">
              <w:rPr>
                <w:rFonts w:ascii="Times New Roman" w:eastAsia="Times New Roman" w:hAnsi="Times New Roman" w:cs="Times New Roman"/>
              </w:rPr>
              <w:t>3576 Mitchells Glen Ct.                                                                                                          Ellenwood, Ga 30294</w:t>
            </w:r>
          </w:p>
        </w:tc>
        <w:tc>
          <w:tcPr>
            <w:tcW w:w="3108" w:type="dxa"/>
            <w:tcBorders>
              <w:top w:val="single" w:sz="24" w:space="0" w:color="EE630A" w:themeColor="accent2"/>
            </w:tcBorders>
            <w:vAlign w:val="center"/>
          </w:tcPr>
          <w:p w14:paraId="6E2E5482" w14:textId="77777777" w:rsidR="00F316AD" w:rsidRPr="001700F2" w:rsidRDefault="002B7F57" w:rsidP="00D20DA9">
            <w:pPr>
              <w:jc w:val="center"/>
            </w:pPr>
            <w:r w:rsidRPr="002B7F57">
              <w:rPr>
                <w:rFonts w:ascii="Times New Roman" w:eastAsia="Times New Roman" w:hAnsi="Times New Roman" w:cs="Times New Roman"/>
              </w:rPr>
              <w:t>(678) 768-5875</w:t>
            </w:r>
          </w:p>
        </w:tc>
        <w:tc>
          <w:tcPr>
            <w:tcW w:w="3095" w:type="dxa"/>
            <w:tcBorders>
              <w:top w:val="single" w:sz="24" w:space="0" w:color="EE630A" w:themeColor="accent2"/>
            </w:tcBorders>
            <w:vAlign w:val="center"/>
          </w:tcPr>
          <w:p w14:paraId="026CFBE9" w14:textId="77777777" w:rsidR="00F316AD" w:rsidRPr="001700F2" w:rsidRDefault="002B7F57" w:rsidP="00D20DA9">
            <w:pPr>
              <w:jc w:val="center"/>
            </w:pPr>
            <w:r w:rsidRPr="002B7F57">
              <w:rPr>
                <w:rFonts w:ascii="Times New Roman" w:eastAsia="Times New Roman" w:hAnsi="Times New Roman" w:cs="Times New Roman"/>
              </w:rPr>
              <w:t>jamalabdul47@gmail.com</w:t>
            </w:r>
            <w:r w:rsidR="00D20DA9" w:rsidRPr="001700F2">
              <w:t xml:space="preserve"> </w:t>
            </w:r>
          </w:p>
        </w:tc>
      </w:tr>
      <w:tr w:rsidR="00CD50FD" w:rsidRPr="001700F2" w14:paraId="2647E9AC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EE630A" w:themeColor="accent2"/>
            </w:tcBorders>
          </w:tcPr>
          <w:p w14:paraId="3021DF62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EE630A" w:themeFill="accent1"/>
            <w:vAlign w:val="center"/>
          </w:tcPr>
          <w:p w14:paraId="1E838639" w14:textId="77777777" w:rsidR="00CD50FD" w:rsidRPr="001700F2" w:rsidRDefault="00BA65B2" w:rsidP="00D20DA9">
            <w:pPr>
              <w:pStyle w:val="Heading1"/>
            </w:pPr>
            <w:sdt>
              <w:sdtPr>
                <w:id w:val="1460613821"/>
                <w:placeholder>
                  <w:docPart w:val="D7C2D6F150924A7DBB71B21F43B5DE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6B0FB2">
                  <w:rPr>
                    <w:color w:val="auto"/>
                  </w:rPr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EE630A" w:themeColor="accent2"/>
            </w:tcBorders>
          </w:tcPr>
          <w:p w14:paraId="36C10775" w14:textId="77777777" w:rsidR="00CD50FD" w:rsidRPr="001700F2" w:rsidRDefault="00CD50FD"/>
        </w:tc>
      </w:tr>
      <w:tr w:rsidR="00CD50FD" w:rsidRPr="001700F2" w14:paraId="23C24276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EE630A" w:themeColor="accent2"/>
            </w:tcBorders>
          </w:tcPr>
          <w:p w14:paraId="2FDC40FB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EE630A" w:themeFill="accent1"/>
            <w:vAlign w:val="center"/>
          </w:tcPr>
          <w:p w14:paraId="2FB59A54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EE630A" w:themeColor="accent2"/>
            </w:tcBorders>
          </w:tcPr>
          <w:p w14:paraId="64EE4462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396FEE46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6E7C810E" w14:textId="77777777" w:rsidR="0040233B" w:rsidRPr="001700F2" w:rsidRDefault="002B7F57" w:rsidP="00D20DA9">
            <w:pPr>
              <w:pStyle w:val="Text"/>
            </w:pPr>
            <w:r w:rsidRPr="002B7F57">
              <w:rPr>
                <w:rFonts w:ascii="Times New Roman" w:eastAsia="Times New Roman" w:hAnsi="Times New Roman" w:cs="Times New Roman"/>
                <w:color w:val="auto"/>
              </w:rPr>
              <w:t>With hands-on experience creating and implementing software applications, and the ability to troubleshoot and solve problems in a timely and accurate manner, I confidently express my interest in your job posting for a software developer.</w:t>
            </w:r>
          </w:p>
        </w:tc>
      </w:tr>
      <w:tr w:rsidR="00CD50FD" w:rsidRPr="001700F2" w14:paraId="29DA22A2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1614B465" w14:textId="77777777" w:rsidR="00CD50FD" w:rsidRPr="001700F2" w:rsidRDefault="00BA65B2" w:rsidP="00D20DA9">
            <w:pPr>
              <w:pStyle w:val="Heading2"/>
            </w:pPr>
            <w:sdt>
              <w:sdtPr>
                <w:id w:val="-1907296240"/>
                <w:placeholder>
                  <w:docPart w:val="A15CFEFAD01C4259AD8105AE3D822F7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E2966064922F44799F81C3F7B72B361F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EE630A" w:themeFill="accent1"/>
            <w:vAlign w:val="center"/>
          </w:tcPr>
          <w:p w14:paraId="33594CAD" w14:textId="77777777" w:rsidR="00CD50FD" w:rsidRPr="001700F2" w:rsidRDefault="00BA65B2" w:rsidP="00D20DA9">
            <w:pPr>
              <w:pStyle w:val="Heading1"/>
            </w:pPr>
            <w:sdt>
              <w:sdtPr>
                <w:id w:val="-1748876717"/>
                <w:placeholder>
                  <w:docPart w:val="70BF137F1C3045B4BA3F57DF7CE1E4E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6B0FB2">
                  <w:rPr>
                    <w:color w:val="auto"/>
                  </w:rPr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EE630A" w:themeColor="accent2"/>
            </w:tcBorders>
          </w:tcPr>
          <w:p w14:paraId="03DF555A" w14:textId="77777777" w:rsidR="00CD50FD" w:rsidRPr="001700F2" w:rsidRDefault="00CD50FD"/>
        </w:tc>
      </w:tr>
      <w:tr w:rsidR="00CD50FD" w:rsidRPr="001700F2" w14:paraId="6C290C98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306F5886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EE630A" w:themeFill="accent1"/>
            <w:vAlign w:val="center"/>
          </w:tcPr>
          <w:p w14:paraId="3AA3E4F2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3C92F0B4" w14:textId="77777777" w:rsidR="00CD50FD" w:rsidRPr="001700F2" w:rsidRDefault="00CD50FD"/>
        </w:tc>
      </w:tr>
      <w:tr w:rsidR="0040233B" w:rsidRPr="001700F2" w14:paraId="695CEAFC" w14:textId="77777777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7DD50FF0" w14:textId="77777777" w:rsidR="0040233B" w:rsidRPr="001700F2" w:rsidRDefault="0040233B" w:rsidP="0040233B">
            <w:pPr>
              <w:pStyle w:val="Text"/>
            </w:pPr>
          </w:p>
          <w:p w14:paraId="71D1599A" w14:textId="77777777" w:rsidR="00D20DA9" w:rsidRDefault="002B7F57" w:rsidP="002B7F57">
            <w:pPr>
              <w:pStyle w:val="Text"/>
              <w:rPr>
                <w:rFonts w:ascii="Times New Roman" w:hAnsi="Times New Roman" w:cs="Times New Roman"/>
                <w:b/>
                <w:color w:val="auto"/>
                <w:sz w:val="24"/>
                <w:szCs w:val="28"/>
              </w:rPr>
            </w:pPr>
            <w:r w:rsidRPr="002B7F57">
              <w:rPr>
                <w:rFonts w:ascii="Times New Roman" w:hAnsi="Times New Roman" w:cs="Times New Roman"/>
                <w:b/>
                <w:color w:val="auto"/>
                <w:sz w:val="24"/>
                <w:szCs w:val="28"/>
              </w:rPr>
              <w:t>Georgia Perimeter College- Clarkston, GA                                                  September 2013-2015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8"/>
              </w:rPr>
              <w:t xml:space="preserve"> </w:t>
            </w:r>
            <w:r w:rsidRPr="002B7F57">
              <w:rPr>
                <w:rFonts w:ascii="Times New Roman" w:hAnsi="Times New Roman" w:cs="Times New Roman"/>
                <w:b/>
                <w:color w:val="auto"/>
                <w:sz w:val="24"/>
                <w:szCs w:val="28"/>
              </w:rPr>
              <w:t>General Education</w:t>
            </w:r>
          </w:p>
          <w:p w14:paraId="07676D0C" w14:textId="77777777" w:rsidR="002B7F57" w:rsidRDefault="002B7F57" w:rsidP="002B7F57"/>
          <w:p w14:paraId="25CF21D4" w14:textId="77777777" w:rsidR="002B7F57" w:rsidRPr="0032757E" w:rsidRDefault="002B7F57" w:rsidP="002B7F57">
            <w:pPr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32757E">
              <w:rPr>
                <w:rFonts w:ascii="Times New Roman" w:hAnsi="Times New Roman" w:cs="Times New Roman"/>
                <w:b/>
                <w:color w:val="auto"/>
                <w:szCs w:val="28"/>
              </w:rPr>
              <w:t xml:space="preserve">Miller Grove High School                                                                               </w:t>
            </w:r>
            <w:r w:rsidRPr="0032757E">
              <w:rPr>
                <w:rFonts w:ascii="Times New Roman" w:hAnsi="Times New Roman" w:cs="Times New Roman"/>
                <w:color w:val="auto"/>
                <w:szCs w:val="28"/>
              </w:rPr>
              <w:t>August 2012- 2013</w:t>
            </w:r>
          </w:p>
          <w:p w14:paraId="16518BE6" w14:textId="77777777" w:rsidR="002B7F57" w:rsidRPr="0032757E" w:rsidRDefault="002B7F57" w:rsidP="002B7F57">
            <w:pPr>
              <w:rPr>
                <w:rFonts w:ascii="Times New Roman" w:hAnsi="Times New Roman" w:cs="Times New Roman"/>
                <w:color w:val="auto"/>
              </w:rPr>
            </w:pPr>
            <w:r w:rsidRPr="0032757E">
              <w:rPr>
                <w:rFonts w:ascii="Times New Roman" w:hAnsi="Times New Roman" w:cs="Times New Roman"/>
                <w:color w:val="auto"/>
              </w:rPr>
              <w:t>General Education</w:t>
            </w:r>
          </w:p>
          <w:p w14:paraId="5170ADC7" w14:textId="77777777" w:rsidR="002B7F57" w:rsidRPr="002B7F57" w:rsidRDefault="002B7F57" w:rsidP="002B7F57"/>
          <w:p w14:paraId="6AC7801C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028AA3B1" w14:textId="77777777" w:rsidR="00643A4A" w:rsidRPr="00EF3BD6" w:rsidRDefault="00643A4A" w:rsidP="00D20DA9">
            <w:pPr>
              <w:pStyle w:val="SmallText"/>
              <w:rPr>
                <w:rFonts w:ascii="Tahoma" w:hAnsi="Tahoma" w:cs="Tahoma"/>
                <w:szCs w:val="16"/>
              </w:rPr>
            </w:pPr>
          </w:p>
          <w:p w14:paraId="1BB677F9" w14:textId="77777777" w:rsidR="00643A4A" w:rsidRPr="00EF3BD6" w:rsidRDefault="002B7F57" w:rsidP="00643A4A">
            <w:pPr>
              <w:pStyle w:val="SmallText"/>
              <w:rPr>
                <w:rFonts w:ascii="Tahoma" w:hAnsi="Tahoma" w:cs="Tahoma"/>
                <w:szCs w:val="16"/>
              </w:rPr>
            </w:pPr>
            <w:r w:rsidRPr="00EF3BD6">
              <w:rPr>
                <w:rFonts w:ascii="Tahoma" w:hAnsi="Tahoma" w:cs="Tahoma"/>
                <w:szCs w:val="16"/>
              </w:rPr>
              <w:t>December 2018-Present</w:t>
            </w:r>
          </w:p>
          <w:p w14:paraId="4225478D" w14:textId="77777777" w:rsidR="00643A4A" w:rsidRPr="00EF3BD6" w:rsidRDefault="002B7F57" w:rsidP="00D20DA9">
            <w:pPr>
              <w:pStyle w:val="Text"/>
              <w:rPr>
                <w:rFonts w:ascii="Tahoma" w:hAnsi="Tahoma" w:cs="Tahoma"/>
                <w:color w:val="BE9268"/>
              </w:rPr>
            </w:pPr>
            <w:r w:rsidRPr="00EF3BD6">
              <w:rPr>
                <w:rFonts w:ascii="Tahoma" w:hAnsi="Tahoma" w:cs="Tahoma"/>
                <w:szCs w:val="16"/>
              </w:rPr>
              <w:t xml:space="preserve">Front-End Freelance Software Developer   </w:t>
            </w:r>
            <w:r w:rsidR="00D20DA9" w:rsidRPr="00EF3BD6">
              <w:rPr>
                <w:rFonts w:ascii="Tahoma" w:hAnsi="Tahoma" w:cs="Tahoma"/>
              </w:rPr>
              <w:t xml:space="preserve"> </w:t>
            </w:r>
          </w:p>
          <w:p w14:paraId="2B36D0A1" w14:textId="77777777" w:rsidR="00643A4A" w:rsidRPr="00EF3BD6" w:rsidRDefault="002B7F57" w:rsidP="00D20DA9">
            <w:pPr>
              <w:pStyle w:val="Text"/>
              <w:rPr>
                <w:rFonts w:ascii="Tahoma" w:hAnsi="Tahoma" w:cs="Tahoma"/>
                <w:color w:val="BE9268"/>
              </w:rPr>
            </w:pPr>
            <w:r w:rsidRPr="00EF3BD6">
              <w:rPr>
                <w:rFonts w:ascii="Tahoma" w:hAnsi="Tahoma" w:cs="Tahoma"/>
                <w:i/>
                <w:iCs/>
                <w:color w:val="auto"/>
                <w:sz w:val="24"/>
                <w:szCs w:val="16"/>
              </w:rPr>
              <w:t>Designing unique websites within the Atlanta area.</w:t>
            </w:r>
            <w:r w:rsidR="00D20DA9" w:rsidRPr="00EF3BD6">
              <w:rPr>
                <w:rFonts w:ascii="Tahoma" w:hAnsi="Tahoma" w:cs="Tahoma"/>
              </w:rPr>
              <w:t xml:space="preserve"> </w:t>
            </w:r>
          </w:p>
          <w:p w14:paraId="70EE733F" w14:textId="77777777" w:rsidR="00D20DA9" w:rsidRPr="00EF3BD6" w:rsidRDefault="002B7F57" w:rsidP="00D20DA9">
            <w:pPr>
              <w:pStyle w:val="Text"/>
              <w:rPr>
                <w:rFonts w:ascii="Tahoma" w:hAnsi="Tahoma" w:cs="Tahoma"/>
              </w:rPr>
            </w:pPr>
            <w:r w:rsidRPr="00EF3BD6">
              <w:rPr>
                <w:rFonts w:ascii="Tahoma" w:hAnsi="Tahoma" w:cs="Tahoma"/>
                <w:b/>
                <w:bCs/>
                <w:i/>
                <w:iCs/>
                <w:color w:val="auto"/>
                <w:szCs w:val="16"/>
              </w:rPr>
              <w:t>Majid Tech</w:t>
            </w:r>
          </w:p>
          <w:p w14:paraId="06C83206" w14:textId="77777777" w:rsidR="0040233B" w:rsidRPr="00EF3BD6" w:rsidRDefault="00D20DA9" w:rsidP="00D20DA9">
            <w:pPr>
              <w:pStyle w:val="Text"/>
              <w:rPr>
                <w:rFonts w:ascii="Tahoma" w:hAnsi="Tahoma" w:cs="Tahoma"/>
                <w:sz w:val="21"/>
              </w:rPr>
            </w:pPr>
            <w:r w:rsidRPr="00EF3BD6">
              <w:rPr>
                <w:rFonts w:ascii="Tahoma" w:hAnsi="Tahoma" w:cs="Tahoma"/>
                <w:sz w:val="21"/>
              </w:rPr>
              <w:t xml:space="preserve"> </w:t>
            </w:r>
          </w:p>
          <w:p w14:paraId="4933C6A7" w14:textId="3B520365" w:rsidR="0040233B" w:rsidRPr="00EF3BD6" w:rsidRDefault="002B7F57" w:rsidP="0040233B">
            <w:pPr>
              <w:pStyle w:val="SmallText"/>
              <w:rPr>
                <w:rFonts w:ascii="Tahoma" w:hAnsi="Tahoma" w:cs="Tahoma"/>
              </w:rPr>
            </w:pPr>
            <w:r w:rsidRPr="00EF3BD6">
              <w:rPr>
                <w:rFonts w:ascii="Tahoma" w:hAnsi="Tahoma" w:cs="Tahoma"/>
                <w:color w:val="auto"/>
                <w:szCs w:val="16"/>
              </w:rPr>
              <w:t>December 2018-</w:t>
            </w:r>
            <w:r w:rsidR="00F759AE" w:rsidRPr="00EF3BD6">
              <w:rPr>
                <w:rFonts w:ascii="Tahoma" w:hAnsi="Tahoma" w:cs="Tahoma"/>
                <w:color w:val="auto"/>
                <w:szCs w:val="16"/>
              </w:rPr>
              <w:t>January 2019</w:t>
            </w:r>
          </w:p>
          <w:p w14:paraId="6258D087" w14:textId="77777777" w:rsidR="00643A4A" w:rsidRPr="00EF3BD6" w:rsidRDefault="002B7F57" w:rsidP="0040233B">
            <w:pPr>
              <w:pStyle w:val="Text"/>
              <w:rPr>
                <w:rFonts w:ascii="Tahoma" w:hAnsi="Tahoma" w:cs="Tahoma"/>
                <w:color w:val="BE9268"/>
              </w:rPr>
            </w:pPr>
            <w:r w:rsidRPr="00EF3BD6">
              <w:rPr>
                <w:rFonts w:ascii="Tahoma" w:hAnsi="Tahoma" w:cs="Tahoma"/>
                <w:szCs w:val="16"/>
              </w:rPr>
              <w:t>Website Maintenance &amp; SEO Consultant</w:t>
            </w:r>
            <w:r w:rsidR="00D20DA9" w:rsidRPr="00EF3BD6">
              <w:rPr>
                <w:rFonts w:ascii="Tahoma" w:hAnsi="Tahoma" w:cs="Tahoma"/>
              </w:rPr>
              <w:t xml:space="preserve"> </w:t>
            </w:r>
            <w:r w:rsidR="0040233B" w:rsidRPr="00EF3BD6">
              <w:rPr>
                <w:rFonts w:ascii="Tahoma" w:hAnsi="Tahoma" w:cs="Tahoma"/>
                <w:color w:val="BE9268"/>
              </w:rPr>
              <w:t xml:space="preserve">• </w:t>
            </w:r>
            <w:sdt>
              <w:sdtPr>
                <w:rPr>
                  <w:rFonts w:ascii="Tahoma" w:hAnsi="Tahoma" w:cs="Tahoma"/>
                </w:rPr>
                <w:id w:val="981816665"/>
                <w:placeholder>
                  <w:docPart w:val="E0FD676E277C44B8B02693C8E350480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EF3BD6">
                  <w:rPr>
                    <w:rFonts w:ascii="Tahoma" w:hAnsi="Tahoma" w:cs="Tahoma"/>
                  </w:rPr>
                  <w:t>[Job Position]</w:t>
                </w:r>
              </w:sdtContent>
            </w:sdt>
            <w:r w:rsidR="00D20DA9" w:rsidRPr="00EF3BD6">
              <w:rPr>
                <w:rFonts w:ascii="Tahoma" w:hAnsi="Tahoma" w:cs="Tahoma"/>
              </w:rPr>
              <w:t xml:space="preserve"> </w:t>
            </w:r>
          </w:p>
          <w:p w14:paraId="0444BF69" w14:textId="77777777" w:rsidR="0040233B" w:rsidRPr="00EF3BD6" w:rsidRDefault="002B7F57" w:rsidP="0040233B">
            <w:pPr>
              <w:pStyle w:val="Text"/>
              <w:rPr>
                <w:rFonts w:ascii="Tahoma" w:hAnsi="Tahoma" w:cs="Tahoma"/>
                <w:b/>
                <w:bCs/>
                <w:i/>
                <w:iCs/>
                <w:szCs w:val="16"/>
              </w:rPr>
            </w:pPr>
            <w:proofErr w:type="spellStart"/>
            <w:r w:rsidRPr="00EF3BD6">
              <w:rPr>
                <w:rFonts w:ascii="Tahoma" w:hAnsi="Tahoma" w:cs="Tahoma"/>
                <w:b/>
                <w:bCs/>
                <w:i/>
                <w:iCs/>
                <w:szCs w:val="16"/>
              </w:rPr>
              <w:t>Phlare</w:t>
            </w:r>
            <w:proofErr w:type="spellEnd"/>
            <w:r w:rsidRPr="00EF3BD6">
              <w:rPr>
                <w:rFonts w:ascii="Tahoma" w:hAnsi="Tahoma" w:cs="Tahoma"/>
                <w:b/>
                <w:bCs/>
                <w:i/>
                <w:iCs/>
                <w:szCs w:val="16"/>
              </w:rPr>
              <w:t xml:space="preserve"> Lashes</w:t>
            </w:r>
          </w:p>
          <w:p w14:paraId="5C6FD5FE" w14:textId="77777777" w:rsidR="00643A4A" w:rsidRPr="00EF3BD6" w:rsidRDefault="00643A4A" w:rsidP="00643A4A">
            <w:pPr>
              <w:rPr>
                <w:rFonts w:ascii="Tahoma" w:hAnsi="Tahoma" w:cs="Tahoma"/>
              </w:rPr>
            </w:pPr>
          </w:p>
          <w:p w14:paraId="4971499D" w14:textId="77777777" w:rsidR="00643A4A" w:rsidRPr="00EF3BD6" w:rsidRDefault="00643A4A" w:rsidP="00643A4A">
            <w:pPr>
              <w:pStyle w:val="SmallText"/>
              <w:rPr>
                <w:rFonts w:ascii="Tahoma" w:hAnsi="Tahoma" w:cs="Tahoma"/>
              </w:rPr>
            </w:pPr>
            <w:r w:rsidRPr="00EF3BD6">
              <w:rPr>
                <w:rFonts w:ascii="Tahoma" w:hAnsi="Tahoma" w:cs="Tahoma"/>
                <w:color w:val="auto"/>
                <w:szCs w:val="16"/>
              </w:rPr>
              <w:t>January 2019-Present</w:t>
            </w:r>
            <w:bookmarkStart w:id="0" w:name="_GoBack"/>
            <w:bookmarkEnd w:id="0"/>
          </w:p>
          <w:p w14:paraId="1A21EBCC" w14:textId="77777777" w:rsidR="00643A4A" w:rsidRPr="00EF3BD6" w:rsidRDefault="00643A4A" w:rsidP="00643A4A">
            <w:pPr>
              <w:pStyle w:val="Text"/>
              <w:rPr>
                <w:rFonts w:ascii="Tahoma" w:hAnsi="Tahoma" w:cs="Tahoma"/>
                <w:color w:val="BE9268"/>
              </w:rPr>
            </w:pPr>
            <w:r w:rsidRPr="00EF3BD6">
              <w:rPr>
                <w:rFonts w:ascii="Tahoma" w:hAnsi="Tahoma" w:cs="Tahoma"/>
                <w:szCs w:val="16"/>
              </w:rPr>
              <w:t>Front-End Software Developer/Website Creation &amp; Maintenance</w:t>
            </w:r>
            <w:r w:rsidRPr="00EF3BD6">
              <w:rPr>
                <w:rFonts w:ascii="Tahoma" w:hAnsi="Tahoma" w:cs="Tahoma"/>
              </w:rPr>
              <w:t xml:space="preserve"> </w:t>
            </w:r>
            <w:r w:rsidRPr="00EF3BD6">
              <w:rPr>
                <w:rFonts w:ascii="Tahoma" w:hAnsi="Tahoma" w:cs="Tahoma"/>
                <w:color w:val="BE9268"/>
              </w:rPr>
              <w:t xml:space="preserve">• </w:t>
            </w:r>
            <w:sdt>
              <w:sdtPr>
                <w:rPr>
                  <w:rFonts w:ascii="Tahoma" w:hAnsi="Tahoma" w:cs="Tahoma"/>
                </w:rPr>
                <w:id w:val="-1140422437"/>
                <w:placeholder>
                  <w:docPart w:val="D80C4E49F0F4490A9FA35626FCAD6D8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EF3BD6">
                  <w:rPr>
                    <w:rFonts w:ascii="Tahoma" w:hAnsi="Tahoma" w:cs="Tahoma"/>
                  </w:rPr>
                  <w:t>[Job Position]</w:t>
                </w:r>
              </w:sdtContent>
            </w:sdt>
            <w:r w:rsidRPr="00EF3BD6">
              <w:rPr>
                <w:rFonts w:ascii="Tahoma" w:hAnsi="Tahoma" w:cs="Tahoma"/>
              </w:rPr>
              <w:t xml:space="preserve"> </w:t>
            </w:r>
          </w:p>
          <w:p w14:paraId="225FA9D5" w14:textId="77777777" w:rsidR="00643A4A" w:rsidRPr="00EF3BD6" w:rsidRDefault="00643A4A" w:rsidP="00643A4A">
            <w:pPr>
              <w:pStyle w:val="Text"/>
              <w:rPr>
                <w:rFonts w:ascii="Tahoma" w:hAnsi="Tahoma" w:cs="Tahoma"/>
              </w:rPr>
            </w:pPr>
            <w:proofErr w:type="spellStart"/>
            <w:r w:rsidRPr="00EF3BD6">
              <w:rPr>
                <w:rFonts w:ascii="Tahoma" w:hAnsi="Tahoma" w:cs="Tahoma"/>
                <w:b/>
                <w:bCs/>
                <w:i/>
                <w:iCs/>
                <w:szCs w:val="16"/>
              </w:rPr>
              <w:t>Myka</w:t>
            </w:r>
            <w:proofErr w:type="spellEnd"/>
            <w:r w:rsidRPr="00EF3BD6">
              <w:rPr>
                <w:rFonts w:ascii="Tahoma" w:hAnsi="Tahoma" w:cs="Tahoma"/>
                <w:b/>
                <w:bCs/>
                <w:i/>
                <w:iCs/>
                <w:szCs w:val="16"/>
              </w:rPr>
              <w:t xml:space="preserve"> Personal Care Home, Inc.</w:t>
            </w:r>
          </w:p>
          <w:p w14:paraId="4B03171C" w14:textId="77777777" w:rsidR="00643A4A" w:rsidRPr="00EF3BD6" w:rsidRDefault="00643A4A" w:rsidP="00643A4A">
            <w:pPr>
              <w:rPr>
                <w:rFonts w:ascii="Tahoma" w:hAnsi="Tahoma" w:cs="Tahoma"/>
              </w:rPr>
            </w:pPr>
          </w:p>
          <w:p w14:paraId="509A78FE" w14:textId="77777777"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14:paraId="512090B9" w14:textId="77777777" w:rsidR="0040233B" w:rsidRPr="001700F2" w:rsidRDefault="0040233B" w:rsidP="00D20DA9">
            <w:pPr>
              <w:pStyle w:val="Text"/>
            </w:pPr>
          </w:p>
        </w:tc>
      </w:tr>
      <w:tr w:rsidR="004161AD" w:rsidRPr="001700F2" w14:paraId="4A9CACC2" w14:textId="77777777" w:rsidTr="00D020A9">
        <w:trPr>
          <w:gridAfter w:val="1"/>
          <w:wAfter w:w="3095" w:type="dxa"/>
          <w:trHeight w:val="552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2CAFC753" w14:textId="77777777" w:rsidR="004161AD" w:rsidRPr="008C6323" w:rsidRDefault="004161AD" w:rsidP="00D20DA9">
            <w:pPr>
              <w:pStyle w:val="Heading2"/>
              <w:rPr>
                <w:color w:val="EE630A"/>
              </w:rPr>
            </w:pPr>
            <w:sdt>
              <w:sdtPr>
                <w:rPr>
                  <w:color w:val="EE630A"/>
                </w:rPr>
                <w:id w:val="1066377136"/>
                <w:placeholder>
                  <w:docPart w:val="BD97A5E4BFB5415985A045C3447CBD6F"/>
                </w:placeholder>
                <w:temporary/>
                <w:showingPlcHdr/>
                <w15:appearance w15:val="hidden"/>
                <w:text/>
              </w:sdtPr>
              <w:sdtContent>
                <w:r w:rsidRPr="008C6323">
                  <w:rPr>
                    <w:color w:val="EE630A"/>
                  </w:rPr>
                  <w:t>KEY SKILLS</w:t>
                </w:r>
              </w:sdtContent>
            </w:sdt>
            <w:r w:rsidRPr="008C6323">
              <w:rPr>
                <w:color w:val="EE630A"/>
              </w:rPr>
              <w:t xml:space="preserve"> </w:t>
            </w:r>
            <w:sdt>
              <w:sdtPr>
                <w:rPr>
                  <w:rStyle w:val="Accent"/>
                  <w:color w:val="EE630A"/>
                </w:rPr>
                <w:id w:val="-1622227774"/>
                <w:placeholder>
                  <w:docPart w:val="81473C5454FA4952B68AD2637D492297"/>
                </w:placeholder>
                <w:temporary/>
                <w:showingPlcHdr/>
                <w15:appearance w15:val="hidden"/>
                <w:text/>
              </w:sdtPr>
              <w:sdtContent>
                <w:r w:rsidRPr="008C6323">
                  <w:rPr>
                    <w:rStyle w:val="Accent"/>
                    <w:color w:val="EE630A"/>
                  </w:rPr>
                  <w:t>—</w:t>
                </w:r>
              </w:sdtContent>
            </w:sdt>
          </w:p>
        </w:tc>
        <w:tc>
          <w:tcPr>
            <w:tcW w:w="3108" w:type="dxa"/>
            <w:shd w:val="clear" w:color="auto" w:fill="EE630A" w:themeFill="accent1"/>
            <w:vAlign w:val="center"/>
          </w:tcPr>
          <w:p w14:paraId="6E7E85B4" w14:textId="39888E3F" w:rsidR="004161AD" w:rsidRPr="001700F2" w:rsidRDefault="004161AD" w:rsidP="00D20DA9">
            <w:pPr>
              <w:pStyle w:val="Heading1"/>
            </w:pPr>
            <w:r w:rsidRPr="001700F2">
              <w:t xml:space="preserve"> </w:t>
            </w:r>
            <w:sdt>
              <w:sdtPr>
                <w:id w:val="639229202"/>
                <w:placeholder>
                  <w:docPart w:val="FEDE8F239FA449C59DFFF319933655C1"/>
                </w:placeholder>
                <w:temporary/>
                <w:showingPlcHdr/>
                <w15:appearance w15:val="hidden"/>
                <w:text/>
              </w:sdtPr>
              <w:sdtContent>
                <w:r w:rsidRPr="006B0FB2">
                  <w:rPr>
                    <w:color w:val="auto"/>
                  </w:rPr>
                  <w:t>REFERENCES</w:t>
                </w:r>
              </w:sdtContent>
            </w:sdt>
          </w:p>
        </w:tc>
      </w:tr>
      <w:tr w:rsidR="00CD50FD" w:rsidRPr="001700F2" w14:paraId="2F2573D2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55E1EBA2" w14:textId="77777777" w:rsidR="00643A4A" w:rsidRPr="0075124A" w:rsidRDefault="000B2A41" w:rsidP="000B2A41">
            <w:pPr>
              <w:pStyle w:val="Text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>HTML/CSS/JavaScript</w:t>
            </w:r>
          </w:p>
          <w:p w14:paraId="571979EC" w14:textId="77777777" w:rsidR="00643A4A" w:rsidRPr="0075124A" w:rsidRDefault="000B2A41" w:rsidP="000B2A41">
            <w:pPr>
              <w:pStyle w:val="Text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>Sass/Bootstrap/jQuery</w:t>
            </w:r>
            <w:r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ab/>
            </w:r>
          </w:p>
          <w:p w14:paraId="076724EF" w14:textId="77777777" w:rsidR="00643A4A" w:rsidRPr="0075124A" w:rsidRDefault="000B2A41" w:rsidP="000B2A41">
            <w:pPr>
              <w:pStyle w:val="Text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>SEO</w:t>
            </w:r>
            <w:r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ab/>
            </w:r>
          </w:p>
          <w:p w14:paraId="0D7D5364" w14:textId="77777777" w:rsidR="004161AD" w:rsidRDefault="004161AD" w:rsidP="000B2A41">
            <w:pPr>
              <w:pStyle w:val="Text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>Ve</w:t>
            </w:r>
            <w:r>
              <w:rPr>
                <w:rFonts w:ascii="Times New Roman" w:hAnsi="Times New Roman" w:cs="Times New Roman"/>
                <w:bCs/>
                <w:color w:val="auto"/>
                <w:sz w:val="24"/>
              </w:rPr>
              <w:t>rsion</w:t>
            </w:r>
            <w:r w:rsidR="000B2A41"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 xml:space="preserve"> </w:t>
            </w:r>
            <w:proofErr w:type="gramStart"/>
            <w:r w:rsidR="000B2A41"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 xml:space="preserve">Control </w:t>
            </w:r>
            <w:r>
              <w:rPr>
                <w:rFonts w:ascii="Times New Roman" w:hAnsi="Times New Roman" w:cs="Times New Roman"/>
                <w:bCs/>
                <w:color w:val="auto"/>
                <w:sz w:val="24"/>
              </w:rPr>
              <w:t xml:space="preserve"> </w:t>
            </w:r>
            <w:r w:rsidR="000B2A41"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>React</w:t>
            </w:r>
            <w:proofErr w:type="gramEnd"/>
            <w:r w:rsidR="000B2A41"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>/Redux</w:t>
            </w:r>
          </w:p>
          <w:p w14:paraId="1B00A245" w14:textId="2DC22E77" w:rsidR="00643A4A" w:rsidRPr="0075124A" w:rsidRDefault="000B2A41" w:rsidP="000B2A41">
            <w:pPr>
              <w:pStyle w:val="Text"/>
              <w:rPr>
                <w:rFonts w:ascii="Times New Roman" w:hAnsi="Times New Roman" w:cs="Times New Roman"/>
                <w:bCs/>
                <w:color w:val="auto"/>
                <w:sz w:val="24"/>
              </w:rPr>
            </w:pPr>
            <w:r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 xml:space="preserve">Node.js/Webpack/Babel </w:t>
            </w:r>
            <w:proofErr w:type="spellStart"/>
            <w:r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>Mongodb</w:t>
            </w:r>
            <w:proofErr w:type="spellEnd"/>
            <w:r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ab/>
            </w:r>
          </w:p>
          <w:p w14:paraId="025DE273" w14:textId="77777777" w:rsidR="00D20DA9" w:rsidRPr="0075124A" w:rsidRDefault="000B2A41" w:rsidP="000B2A41">
            <w:pPr>
              <w:pStyle w:val="Text"/>
              <w:rPr>
                <w:color w:val="auto"/>
              </w:rPr>
            </w:pPr>
            <w:r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>Responsive Web Design</w:t>
            </w:r>
            <w:r w:rsidR="0032757E"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 xml:space="preserve"> </w:t>
            </w:r>
            <w:r w:rsidRPr="0075124A">
              <w:rPr>
                <w:rFonts w:ascii="Times New Roman" w:hAnsi="Times New Roman" w:cs="Times New Roman"/>
                <w:bCs/>
                <w:color w:val="auto"/>
                <w:sz w:val="24"/>
              </w:rPr>
              <w:t>Browser Compatibility</w:t>
            </w:r>
          </w:p>
          <w:p w14:paraId="66C4FDC9" w14:textId="77777777" w:rsidR="00CD50FD" w:rsidRPr="0075124A" w:rsidRDefault="00CD50FD" w:rsidP="00CD50FD">
            <w:pPr>
              <w:pStyle w:val="Text"/>
              <w:rPr>
                <w:color w:val="auto"/>
              </w:rPr>
            </w:pPr>
          </w:p>
        </w:tc>
        <w:tc>
          <w:tcPr>
            <w:tcW w:w="6203" w:type="dxa"/>
            <w:gridSpan w:val="2"/>
            <w:vAlign w:val="center"/>
          </w:tcPr>
          <w:p w14:paraId="3218D02B" w14:textId="77777777" w:rsidR="004161AD" w:rsidRDefault="004161AD" w:rsidP="004161AD">
            <w:pPr>
              <w:pStyle w:val="Tex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2B7F57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Hana Majid (Administrator of </w:t>
            </w:r>
            <w:proofErr w:type="spellStart"/>
            <w:r w:rsidRPr="002B7F57">
              <w:rPr>
                <w:rFonts w:ascii="Times New Roman" w:hAnsi="Times New Roman" w:cs="Times New Roman"/>
                <w:b/>
                <w:color w:val="auto"/>
                <w:sz w:val="24"/>
              </w:rPr>
              <w:t>Myka</w:t>
            </w:r>
            <w:proofErr w:type="spellEnd"/>
            <w:r w:rsidRPr="002B7F57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Personal Care </w:t>
            </w:r>
            <w:proofErr w:type="spellStart"/>
            <w:proofErr w:type="gramStart"/>
            <w:r w:rsidRPr="002B7F57">
              <w:rPr>
                <w:rFonts w:ascii="Times New Roman" w:hAnsi="Times New Roman" w:cs="Times New Roman"/>
                <w:b/>
                <w:color w:val="auto"/>
                <w:sz w:val="24"/>
              </w:rPr>
              <w:t>Home,Inc</w:t>
            </w:r>
            <w:proofErr w:type="spellEnd"/>
            <w:r w:rsidRPr="002B7F57">
              <w:rPr>
                <w:rFonts w:ascii="Times New Roman" w:hAnsi="Times New Roman" w:cs="Times New Roman"/>
                <w:b/>
                <w:color w:val="auto"/>
                <w:sz w:val="24"/>
              </w:rPr>
              <w:t>.</w:t>
            </w:r>
            <w:proofErr w:type="gramEnd"/>
            <w:r w:rsidRPr="002B7F57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)— </w:t>
            </w:r>
            <w:hyperlink r:id="rId10" w:history="1">
              <w:r w:rsidRPr="0040519E">
                <w:rPr>
                  <w:rStyle w:val="Hyperlink"/>
                  <w:rFonts w:ascii="Times New Roman" w:hAnsi="Times New Roman" w:cs="Times New Roman"/>
                  <w:b/>
                  <w:sz w:val="24"/>
                </w:rPr>
                <w:t>mykapch@gmail.com</w:t>
              </w:r>
            </w:hyperlink>
          </w:p>
          <w:p w14:paraId="7CF6DA7C" w14:textId="77777777" w:rsidR="004161AD" w:rsidRDefault="004161AD" w:rsidP="004161AD">
            <w:pPr>
              <w:pStyle w:val="Tex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2B7F57">
              <w:rPr>
                <w:rFonts w:ascii="Times New Roman" w:hAnsi="Times New Roman" w:cs="Times New Roman"/>
                <w:b/>
                <w:color w:val="auto"/>
                <w:sz w:val="24"/>
              </w:rPr>
              <w:t>Zakiyya</w:t>
            </w:r>
            <w:proofErr w:type="spellEnd"/>
            <w:r w:rsidRPr="002B7F57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Johnson (CEO of </w:t>
            </w:r>
            <w:proofErr w:type="spellStart"/>
            <w:r w:rsidRPr="002B7F57">
              <w:rPr>
                <w:rFonts w:ascii="Times New Roman" w:hAnsi="Times New Roman" w:cs="Times New Roman"/>
                <w:b/>
                <w:color w:val="auto"/>
                <w:sz w:val="24"/>
              </w:rPr>
              <w:t>Phlare</w:t>
            </w:r>
            <w:proofErr w:type="spellEnd"/>
            <w:r w:rsidRPr="002B7F57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 Lashes)— (954)661-7825</w:t>
            </w:r>
          </w:p>
          <w:p w14:paraId="2528B139" w14:textId="77777777" w:rsidR="004161AD" w:rsidRDefault="004161AD" w:rsidP="004161AD"/>
          <w:p w14:paraId="25239A05" w14:textId="77777777" w:rsidR="004161AD" w:rsidRDefault="004161AD" w:rsidP="004161A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**more references available upon request**</w:t>
            </w:r>
          </w:p>
          <w:p w14:paraId="76DA48BD" w14:textId="4E9F5460" w:rsidR="00CD50FD" w:rsidRPr="001700F2" w:rsidRDefault="00CD50FD" w:rsidP="004161AD">
            <w:pPr>
              <w:pStyle w:val="Text"/>
            </w:pPr>
          </w:p>
        </w:tc>
      </w:tr>
      <w:tr w:rsidR="00CD50FD" w:rsidRPr="001700F2" w14:paraId="48B9C3A4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4AD90E30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EE630A" w:themeFill="accent1"/>
            <w:vAlign w:val="center"/>
          </w:tcPr>
          <w:p w14:paraId="04022B8C" w14:textId="1B9B9612" w:rsidR="00CD50FD" w:rsidRPr="001700F2" w:rsidRDefault="00D20DA9" w:rsidP="00D20DA9">
            <w:pPr>
              <w:pStyle w:val="Heading1"/>
            </w:pPr>
            <w:r w:rsidRPr="006B0FB2">
              <w:rPr>
                <w:color w:val="auto"/>
              </w:rPr>
              <w:t xml:space="preserve"> </w:t>
            </w:r>
          </w:p>
        </w:tc>
        <w:tc>
          <w:tcPr>
            <w:tcW w:w="3095" w:type="dxa"/>
            <w:tcBorders>
              <w:bottom w:val="single" w:sz="18" w:space="0" w:color="EE630A" w:themeColor="accent2"/>
            </w:tcBorders>
          </w:tcPr>
          <w:p w14:paraId="624D40BF" w14:textId="77777777" w:rsidR="00CD50FD" w:rsidRPr="001700F2" w:rsidRDefault="00CD50FD"/>
        </w:tc>
      </w:tr>
      <w:tr w:rsidR="00CD50FD" w:rsidRPr="001700F2" w14:paraId="070FCD58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199345C5" w14:textId="77777777" w:rsidR="00CD50FD" w:rsidRPr="001700F2" w:rsidRDefault="00CD50FD"/>
        </w:tc>
        <w:tc>
          <w:tcPr>
            <w:tcW w:w="3108" w:type="dxa"/>
            <w:vMerge/>
            <w:shd w:val="clear" w:color="auto" w:fill="EE630A" w:themeFill="accent1"/>
            <w:vAlign w:val="center"/>
          </w:tcPr>
          <w:p w14:paraId="41E84C37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07C0B5EC" w14:textId="77777777" w:rsidR="00CD50FD" w:rsidRPr="001700F2" w:rsidRDefault="00CD50FD"/>
        </w:tc>
      </w:tr>
      <w:tr w:rsidR="00CD50FD" w:rsidRPr="001700F2" w14:paraId="03B9F8E5" w14:textId="77777777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04455BB3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p w14:paraId="73DB9460" w14:textId="77777777" w:rsidR="00D20DA9" w:rsidRDefault="00D20DA9" w:rsidP="002B7F57">
            <w:pPr>
              <w:pStyle w:val="Text"/>
            </w:pPr>
          </w:p>
          <w:p w14:paraId="49D8297A" w14:textId="77777777" w:rsidR="002B7F57" w:rsidRDefault="002B7F57" w:rsidP="002B7F57"/>
          <w:p w14:paraId="04BBF7E1" w14:textId="77777777" w:rsidR="002B7F57" w:rsidRDefault="002B7F57" w:rsidP="002B7F57"/>
          <w:p w14:paraId="3A211BF3" w14:textId="77777777" w:rsidR="002B7F57" w:rsidRDefault="002B7F57" w:rsidP="002B7F57"/>
          <w:p w14:paraId="233A0F5F" w14:textId="77777777" w:rsidR="002B7F57" w:rsidRDefault="002B7F57" w:rsidP="002B7F57"/>
          <w:p w14:paraId="056C7E0A" w14:textId="77777777" w:rsidR="002B7F57" w:rsidRDefault="002B7F57" w:rsidP="002B7F57"/>
          <w:p w14:paraId="2E2C06E6" w14:textId="77777777" w:rsidR="002B7F57" w:rsidRDefault="002B7F57" w:rsidP="002B7F57"/>
          <w:p w14:paraId="6A11610C" w14:textId="77777777" w:rsidR="002B7F57" w:rsidRDefault="002B7F57" w:rsidP="002B7F57"/>
          <w:p w14:paraId="37C4EBBE" w14:textId="77777777" w:rsidR="002B7F57" w:rsidRDefault="002B7F57" w:rsidP="002B7F57"/>
          <w:p w14:paraId="18949E75" w14:textId="77777777" w:rsidR="002B7F57" w:rsidRDefault="002B7F57" w:rsidP="002B7F57"/>
          <w:p w14:paraId="188FBE75" w14:textId="77777777" w:rsidR="002B7F57" w:rsidRDefault="002B7F57" w:rsidP="002B7F57"/>
          <w:p w14:paraId="5D8A3AB6" w14:textId="77777777" w:rsidR="002B7F57" w:rsidRDefault="002B7F57" w:rsidP="002B7F57"/>
          <w:p w14:paraId="1AFB3867" w14:textId="77777777" w:rsidR="002B7F57" w:rsidRDefault="002B7F57" w:rsidP="002B7F57"/>
          <w:p w14:paraId="32AF8A8E" w14:textId="77777777" w:rsidR="002B7F57" w:rsidRDefault="002B7F57" w:rsidP="002B7F57"/>
          <w:p w14:paraId="136339D6" w14:textId="77777777" w:rsidR="002B7F57" w:rsidRDefault="002B7F57" w:rsidP="002B7F57"/>
          <w:p w14:paraId="60AE8ED2" w14:textId="77777777" w:rsidR="002B7F57" w:rsidRDefault="002B7F57" w:rsidP="002B7F57"/>
          <w:p w14:paraId="23AA0474" w14:textId="77777777" w:rsidR="002B7F57" w:rsidRDefault="002B7F57" w:rsidP="002B7F57"/>
          <w:p w14:paraId="4C799AC6" w14:textId="77777777" w:rsidR="002B7F57" w:rsidRPr="002B7F57" w:rsidRDefault="002B7F57" w:rsidP="002B7F57"/>
          <w:p w14:paraId="70338674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325B11A3" w14:textId="77777777" w:rsidTr="00CD50FD">
        <w:trPr>
          <w:trHeight w:val="100"/>
        </w:trPr>
        <w:tc>
          <w:tcPr>
            <w:tcW w:w="3097" w:type="dxa"/>
          </w:tcPr>
          <w:p w14:paraId="108E1A46" w14:textId="77777777" w:rsidR="00CD50FD" w:rsidRPr="001700F2" w:rsidRDefault="00CD50FD" w:rsidP="00CD50FD"/>
        </w:tc>
        <w:tc>
          <w:tcPr>
            <w:tcW w:w="6203" w:type="dxa"/>
            <w:gridSpan w:val="2"/>
          </w:tcPr>
          <w:p w14:paraId="3692A1EF" w14:textId="77777777" w:rsidR="00CD50FD" w:rsidRPr="001700F2" w:rsidRDefault="00CD50FD" w:rsidP="00CD50FD"/>
        </w:tc>
      </w:tr>
      <w:tr w:rsidR="00CD50FD" w:rsidRPr="001700F2" w14:paraId="073DC028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EE630A" w:themeColor="accent2"/>
            </w:tcBorders>
          </w:tcPr>
          <w:p w14:paraId="6AC05C73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EE630A" w:themeFill="accent1"/>
            <w:vAlign w:val="center"/>
          </w:tcPr>
          <w:p w14:paraId="70A7977E" w14:textId="3364DAFB" w:rsidR="00CD50FD" w:rsidRPr="001700F2" w:rsidRDefault="00CD50FD" w:rsidP="00D20DA9">
            <w:pPr>
              <w:pStyle w:val="Heading1"/>
            </w:pPr>
          </w:p>
        </w:tc>
        <w:tc>
          <w:tcPr>
            <w:tcW w:w="3095" w:type="dxa"/>
            <w:tcBorders>
              <w:bottom w:val="single" w:sz="18" w:space="0" w:color="EE630A" w:themeColor="accent2"/>
            </w:tcBorders>
          </w:tcPr>
          <w:p w14:paraId="686BB64E" w14:textId="77777777" w:rsidR="00CD50FD" w:rsidRPr="001700F2" w:rsidRDefault="00CD50FD"/>
        </w:tc>
      </w:tr>
      <w:tr w:rsidR="00CD50FD" w:rsidRPr="001700F2" w14:paraId="7581EC83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EE630A" w:themeColor="accent2"/>
            </w:tcBorders>
          </w:tcPr>
          <w:p w14:paraId="67016EA2" w14:textId="77777777" w:rsidR="00CD50FD" w:rsidRPr="001700F2" w:rsidRDefault="00CD50FD"/>
        </w:tc>
        <w:tc>
          <w:tcPr>
            <w:tcW w:w="3108" w:type="dxa"/>
            <w:vMerge/>
            <w:shd w:val="clear" w:color="auto" w:fill="EE630A" w:themeFill="accent1"/>
          </w:tcPr>
          <w:p w14:paraId="3CFE2E38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7E3FED5C" w14:textId="77777777" w:rsidR="00CD50FD" w:rsidRPr="001700F2" w:rsidRDefault="00CD50FD"/>
        </w:tc>
      </w:tr>
      <w:tr w:rsidR="00CD50FD" w:rsidRPr="001700F2" w14:paraId="6B9C3570" w14:textId="77777777" w:rsidTr="006A48BE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EE630A" w:themeColor="accent2"/>
            </w:tcBorders>
            <w:shd w:val="clear" w:color="auto" w:fill="auto"/>
            <w:vAlign w:val="center"/>
          </w:tcPr>
          <w:p w14:paraId="106FEA5B" w14:textId="43B26902" w:rsidR="000B2A41" w:rsidRPr="006A48BE" w:rsidRDefault="000B2A41" w:rsidP="006A48BE">
            <w:pPr>
              <w:pStyle w:val="Text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  <w:p w14:paraId="307E5889" w14:textId="77777777" w:rsidR="000B2A41" w:rsidRPr="000B2A41" w:rsidRDefault="000B2A41" w:rsidP="000B2A41"/>
          <w:p w14:paraId="7A175170" w14:textId="77777777" w:rsidR="00CD50FD" w:rsidRPr="001700F2" w:rsidRDefault="00CD50FD" w:rsidP="002B7F57">
            <w:pPr>
              <w:pStyle w:val="Text"/>
            </w:pPr>
          </w:p>
        </w:tc>
      </w:tr>
    </w:tbl>
    <w:p w14:paraId="62BAFE59" w14:textId="77777777" w:rsidR="00C55D85" w:rsidRPr="001700F2" w:rsidRDefault="00C55D85"/>
    <w:sectPr w:rsidR="00C55D85" w:rsidRPr="001700F2" w:rsidSect="00F316AD">
      <w:headerReference w:type="default" r:id="rId11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87E78" w14:textId="77777777" w:rsidR="00BA65B2" w:rsidRDefault="00BA65B2" w:rsidP="00F316AD">
      <w:r>
        <w:separator/>
      </w:r>
    </w:p>
  </w:endnote>
  <w:endnote w:type="continuationSeparator" w:id="0">
    <w:p w14:paraId="71BAFDE9" w14:textId="77777777" w:rsidR="00BA65B2" w:rsidRDefault="00BA65B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31E90" w14:textId="77777777" w:rsidR="00BA65B2" w:rsidRDefault="00BA65B2" w:rsidP="00F316AD">
      <w:r>
        <w:separator/>
      </w:r>
    </w:p>
  </w:footnote>
  <w:footnote w:type="continuationSeparator" w:id="0">
    <w:p w14:paraId="049A7FBF" w14:textId="77777777" w:rsidR="00BA65B2" w:rsidRDefault="00BA65B2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7B092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22E855" wp14:editId="3037BF40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11C631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" fillcolor="#ee630a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44"/>
    <w:rsid w:val="000B2A41"/>
    <w:rsid w:val="001700F2"/>
    <w:rsid w:val="001871FF"/>
    <w:rsid w:val="001F4150"/>
    <w:rsid w:val="0029715D"/>
    <w:rsid w:val="002B7F57"/>
    <w:rsid w:val="0032757E"/>
    <w:rsid w:val="0040233B"/>
    <w:rsid w:val="004161AD"/>
    <w:rsid w:val="004D0355"/>
    <w:rsid w:val="004E6224"/>
    <w:rsid w:val="005D2581"/>
    <w:rsid w:val="005F5844"/>
    <w:rsid w:val="00617740"/>
    <w:rsid w:val="00643A4A"/>
    <w:rsid w:val="00694997"/>
    <w:rsid w:val="006A48BE"/>
    <w:rsid w:val="006B0FB2"/>
    <w:rsid w:val="006C60E6"/>
    <w:rsid w:val="0075124A"/>
    <w:rsid w:val="0089710E"/>
    <w:rsid w:val="008C6323"/>
    <w:rsid w:val="00A0728D"/>
    <w:rsid w:val="00A74E15"/>
    <w:rsid w:val="00BA65B2"/>
    <w:rsid w:val="00C55D85"/>
    <w:rsid w:val="00CD50FD"/>
    <w:rsid w:val="00D20DA9"/>
    <w:rsid w:val="00D26A79"/>
    <w:rsid w:val="00DD5C35"/>
    <w:rsid w:val="00EA03EF"/>
    <w:rsid w:val="00EF3BD6"/>
    <w:rsid w:val="00F316AD"/>
    <w:rsid w:val="00F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289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EE630A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EE630A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EE630A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EE630A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EE630A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EE630A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EE630A" w:themeColor="accent2"/>
    </w:rPr>
  </w:style>
  <w:style w:type="character" w:styleId="Hyperlink">
    <w:name w:val="Hyperlink"/>
    <w:basedOn w:val="DefaultParagraphFont"/>
    <w:uiPriority w:val="99"/>
    <w:unhideWhenUsed/>
    <w:rsid w:val="002B7F57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mykapch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t\AppData\Local\Packages\Microsoft.Office.Desktop_8wekyb3d8bbwe\LocalCache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C2D6F150924A7DBB71B21F43B5D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EBFC4-15A1-49D6-A56D-07160E394850}"/>
      </w:docPartPr>
      <w:docPartBody>
        <w:p w:rsidR="00F56EB0" w:rsidRDefault="00E42C64">
          <w:pPr>
            <w:pStyle w:val="D7C2D6F150924A7DBB71B21F43B5DEBA"/>
          </w:pPr>
          <w:r w:rsidRPr="001700F2">
            <w:t>OBJECTIVE</w:t>
          </w:r>
        </w:p>
      </w:docPartBody>
    </w:docPart>
    <w:docPart>
      <w:docPartPr>
        <w:name w:val="A15CFEFAD01C4259AD8105AE3D822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C5DC5-9CDF-4EF9-864A-CB6E8661A32E}"/>
      </w:docPartPr>
      <w:docPartBody>
        <w:p w:rsidR="00F56EB0" w:rsidRDefault="00E42C64">
          <w:pPr>
            <w:pStyle w:val="A15CFEFAD01C4259AD8105AE3D822F7D"/>
          </w:pPr>
          <w:r w:rsidRPr="001700F2">
            <w:t>EDUCATION</w:t>
          </w:r>
        </w:p>
      </w:docPartBody>
    </w:docPart>
    <w:docPart>
      <w:docPartPr>
        <w:name w:val="E2966064922F44799F81C3F7B72B3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91053-5050-4508-8717-1A22B79C7ADE}"/>
      </w:docPartPr>
      <w:docPartBody>
        <w:p w:rsidR="00F56EB0" w:rsidRDefault="00E42C64">
          <w:pPr>
            <w:pStyle w:val="E2966064922F44799F81C3F7B72B361F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0BF137F1C3045B4BA3F57DF7CE1E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9DCF8-A8B2-42CA-ACDB-E1CE5B9D7B49}"/>
      </w:docPartPr>
      <w:docPartBody>
        <w:p w:rsidR="00F56EB0" w:rsidRDefault="00E42C64">
          <w:pPr>
            <w:pStyle w:val="70BF137F1C3045B4BA3F57DF7CE1E4EA"/>
          </w:pPr>
          <w:r w:rsidRPr="001700F2">
            <w:t>EXPERIENCE</w:t>
          </w:r>
        </w:p>
      </w:docPartBody>
    </w:docPart>
    <w:docPart>
      <w:docPartPr>
        <w:name w:val="E0FD676E277C44B8B02693C8E3504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C421D-91A1-4EE1-828F-CF511E8B17C9}"/>
      </w:docPartPr>
      <w:docPartBody>
        <w:p w:rsidR="00F56EB0" w:rsidRDefault="00E42C64">
          <w:pPr>
            <w:pStyle w:val="E0FD676E277C44B8B02693C8E350480F"/>
          </w:pPr>
          <w:r w:rsidRPr="001700F2">
            <w:t>[Job Position]</w:t>
          </w:r>
        </w:p>
      </w:docPartBody>
    </w:docPart>
    <w:docPart>
      <w:docPartPr>
        <w:name w:val="D80C4E49F0F4490A9FA35626FCAD6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75E18-CB35-4F44-AE1B-6FEBB17BC496}"/>
      </w:docPartPr>
      <w:docPartBody>
        <w:p w:rsidR="00F56EB0" w:rsidRDefault="007D7C69" w:rsidP="007D7C69">
          <w:pPr>
            <w:pStyle w:val="D80C4E49F0F4490A9FA35626FCAD6D8C"/>
          </w:pPr>
          <w:r w:rsidRPr="001700F2">
            <w:t>[Job Position]</w:t>
          </w:r>
        </w:p>
      </w:docPartBody>
    </w:docPart>
    <w:docPart>
      <w:docPartPr>
        <w:name w:val="BD97A5E4BFB5415985A045C3447CB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900CF-E129-4DEB-8EFB-22EDDEC4CB4C}"/>
      </w:docPartPr>
      <w:docPartBody>
        <w:p w:rsidR="00000000" w:rsidRDefault="00F56EB0" w:rsidP="00F56EB0">
          <w:pPr>
            <w:pStyle w:val="BD97A5E4BFB5415985A045C3447CBD6F"/>
          </w:pPr>
          <w:r w:rsidRPr="00D26A79">
            <w:t>KEY SKILLS</w:t>
          </w:r>
        </w:p>
      </w:docPartBody>
    </w:docPart>
    <w:docPart>
      <w:docPartPr>
        <w:name w:val="81473C5454FA4952B68AD2637D492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98E37-A82E-46EF-BDA2-6ED14E0461AA}"/>
      </w:docPartPr>
      <w:docPartBody>
        <w:p w:rsidR="00000000" w:rsidRDefault="00F56EB0" w:rsidP="00F56EB0">
          <w:pPr>
            <w:pStyle w:val="81473C5454FA4952B68AD2637D492297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FEDE8F239FA449C59DFFF31993365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9495C-2570-4895-9C96-04BD61C43EC7}"/>
      </w:docPartPr>
      <w:docPartBody>
        <w:p w:rsidR="00000000" w:rsidRDefault="00F56EB0" w:rsidP="00F56EB0">
          <w:pPr>
            <w:pStyle w:val="FEDE8F239FA449C59DFFF319933655C1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69"/>
    <w:rsid w:val="007D7C69"/>
    <w:rsid w:val="00AB3113"/>
    <w:rsid w:val="00E42C64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4D3DD01CE646D983860A48542293B6">
    <w:name w:val="514D3DD01CE646D983860A48542293B6"/>
  </w:style>
  <w:style w:type="paragraph" w:customStyle="1" w:styleId="AEC4402702624F7CB68AB2D610C0EFE7">
    <w:name w:val="AEC4402702624F7CB68AB2D610C0EFE7"/>
  </w:style>
  <w:style w:type="paragraph" w:customStyle="1" w:styleId="93866FC290B04D388EBCCB9577000AD3">
    <w:name w:val="93866FC290B04D388EBCCB9577000AD3"/>
  </w:style>
  <w:style w:type="paragraph" w:customStyle="1" w:styleId="EBC658AA94974C9CBEE21C1AB9037669">
    <w:name w:val="EBC658AA94974C9CBEE21C1AB9037669"/>
  </w:style>
  <w:style w:type="paragraph" w:customStyle="1" w:styleId="FFE169956FCC492BB3D4E705B97B8675">
    <w:name w:val="FFE169956FCC492BB3D4E705B97B8675"/>
  </w:style>
  <w:style w:type="paragraph" w:customStyle="1" w:styleId="CAE28E77205E499B85A7F29F5F4FFB9B">
    <w:name w:val="CAE28E77205E499B85A7F29F5F4FFB9B"/>
  </w:style>
  <w:style w:type="paragraph" w:customStyle="1" w:styleId="D7C2D6F150924A7DBB71B21F43B5DEBA">
    <w:name w:val="D7C2D6F150924A7DBB71B21F43B5DEBA"/>
  </w:style>
  <w:style w:type="paragraph" w:customStyle="1" w:styleId="234BDD1F05694886B3041239D90CACBE">
    <w:name w:val="234BDD1F05694886B3041239D90CACBE"/>
  </w:style>
  <w:style w:type="paragraph" w:customStyle="1" w:styleId="A15CFEFAD01C4259AD8105AE3D822F7D">
    <w:name w:val="A15CFEFAD01C4259AD8105AE3D822F7D"/>
  </w:style>
  <w:style w:type="character" w:customStyle="1" w:styleId="Accent">
    <w:name w:val="Accent"/>
    <w:basedOn w:val="DefaultParagraphFont"/>
    <w:uiPriority w:val="1"/>
    <w:qFormat/>
    <w:rsid w:val="00F56EB0"/>
    <w:rPr>
      <w:color w:val="ED7D31" w:themeColor="accent2"/>
    </w:rPr>
  </w:style>
  <w:style w:type="paragraph" w:customStyle="1" w:styleId="E2966064922F44799F81C3F7B72B361F">
    <w:name w:val="E2966064922F44799F81C3F7B72B361F"/>
  </w:style>
  <w:style w:type="paragraph" w:customStyle="1" w:styleId="70BF137F1C3045B4BA3F57DF7CE1E4EA">
    <w:name w:val="70BF137F1C3045B4BA3F57DF7CE1E4EA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bidi="ar-SA"/>
    </w:rPr>
  </w:style>
  <w:style w:type="paragraph" w:customStyle="1" w:styleId="F8522CD1304640CD93E07C1F06ED0437">
    <w:name w:val="F8522CD1304640CD93E07C1F06ED0437"/>
  </w:style>
  <w:style w:type="paragraph" w:customStyle="1" w:styleId="97BBE8A2AFA64342B087A293D284E0EE">
    <w:name w:val="97BBE8A2AFA64342B087A293D284E0EE"/>
  </w:style>
  <w:style w:type="paragraph" w:customStyle="1" w:styleId="DD4978EBF7694E2A88D1C9F69204501C">
    <w:name w:val="DD4978EBF7694E2A88D1C9F69204501C"/>
  </w:style>
  <w:style w:type="paragraph" w:customStyle="1" w:styleId="03210B69615E41638B3F436060DBAD2F">
    <w:name w:val="03210B69615E41638B3F436060DBAD2F"/>
  </w:style>
  <w:style w:type="paragraph" w:customStyle="1" w:styleId="E19ECA1E9ADC4DCEB3A03530683AE48A">
    <w:name w:val="E19ECA1E9ADC4DCEB3A03530683AE48A"/>
  </w:style>
  <w:style w:type="paragraph" w:customStyle="1" w:styleId="973815907F2E4454BDA496393F28C05B">
    <w:name w:val="973815907F2E4454BDA496393F28C05B"/>
  </w:style>
  <w:style w:type="paragraph" w:customStyle="1" w:styleId="71C0DC3284864BF19FA8106656B4EAD9">
    <w:name w:val="71C0DC3284864BF19FA8106656B4EAD9"/>
  </w:style>
  <w:style w:type="paragraph" w:customStyle="1" w:styleId="9CF28B1FD0C94C4BB4258CDC511B2EF0">
    <w:name w:val="9CF28B1FD0C94C4BB4258CDC511B2EF0"/>
  </w:style>
  <w:style w:type="paragraph" w:customStyle="1" w:styleId="11AC1A2E64EC4F5BA5E393462A3ACE55">
    <w:name w:val="11AC1A2E64EC4F5BA5E393462A3ACE55"/>
  </w:style>
  <w:style w:type="paragraph" w:customStyle="1" w:styleId="4B3262C537CF433B83638B501A68F990">
    <w:name w:val="4B3262C537CF433B83638B501A68F990"/>
  </w:style>
  <w:style w:type="paragraph" w:customStyle="1" w:styleId="02BF0660627446978E026E527B40AA2C">
    <w:name w:val="02BF0660627446978E026E527B40AA2C"/>
  </w:style>
  <w:style w:type="paragraph" w:customStyle="1" w:styleId="E0FD676E277C44B8B02693C8E350480F">
    <w:name w:val="E0FD676E277C44B8B02693C8E350480F"/>
  </w:style>
  <w:style w:type="paragraph" w:customStyle="1" w:styleId="5F2854B6DAF2442B8B081121C54F41FA">
    <w:name w:val="5F2854B6DAF2442B8B081121C54F41FA"/>
  </w:style>
  <w:style w:type="paragraph" w:customStyle="1" w:styleId="3B95DAEF8D524E4E92E97E0B6B2A1C0B">
    <w:name w:val="3B95DAEF8D524E4E92E97E0B6B2A1C0B"/>
  </w:style>
  <w:style w:type="paragraph" w:customStyle="1" w:styleId="7C66E0886FF742038EAFDC9F7A9DC19B">
    <w:name w:val="7C66E0886FF742038EAFDC9F7A9DC19B"/>
  </w:style>
  <w:style w:type="paragraph" w:customStyle="1" w:styleId="E6BD3C24709E4951A306CE9031E7CE97">
    <w:name w:val="E6BD3C24709E4951A306CE9031E7CE97"/>
  </w:style>
  <w:style w:type="paragraph" w:customStyle="1" w:styleId="90ABE526F07E44688717A5C0BF280900">
    <w:name w:val="90ABE526F07E44688717A5C0BF280900"/>
  </w:style>
  <w:style w:type="paragraph" w:customStyle="1" w:styleId="5BAA5E41C56045779310651AD5BDF9AC">
    <w:name w:val="5BAA5E41C56045779310651AD5BDF9AC"/>
  </w:style>
  <w:style w:type="paragraph" w:customStyle="1" w:styleId="2D05DB226E4E4BDBA7966D4235DD681E">
    <w:name w:val="2D05DB226E4E4BDBA7966D4235DD681E"/>
  </w:style>
  <w:style w:type="paragraph" w:customStyle="1" w:styleId="714EF45DEE93478997725E11DBB029F4">
    <w:name w:val="714EF45DEE93478997725E11DBB029F4"/>
  </w:style>
  <w:style w:type="paragraph" w:customStyle="1" w:styleId="300930CE9D3840A5B964F1F5E0272DA3">
    <w:name w:val="300930CE9D3840A5B964F1F5E0272DA3"/>
  </w:style>
  <w:style w:type="paragraph" w:customStyle="1" w:styleId="2F421AC63FC34BED9F2C9282C6D44E41">
    <w:name w:val="2F421AC63FC34BED9F2C9282C6D44E41"/>
  </w:style>
  <w:style w:type="paragraph" w:customStyle="1" w:styleId="7EFE3716FEAE4ABB89C0D970F1B20FAC">
    <w:name w:val="7EFE3716FEAE4ABB89C0D970F1B20FAC"/>
  </w:style>
  <w:style w:type="paragraph" w:customStyle="1" w:styleId="D80C4E49F0F4490A9FA35626FCAD6D8C">
    <w:name w:val="D80C4E49F0F4490A9FA35626FCAD6D8C"/>
    <w:rsid w:val="007D7C69"/>
  </w:style>
  <w:style w:type="paragraph" w:customStyle="1" w:styleId="DBAC244A8774419097A43B7A982F6BAA">
    <w:name w:val="DBAC244A8774419097A43B7A982F6BAA"/>
    <w:rsid w:val="007D7C69"/>
  </w:style>
  <w:style w:type="paragraph" w:customStyle="1" w:styleId="C33E8662536E41D19F3E9A38EF4E5276">
    <w:name w:val="C33E8662536E41D19F3E9A38EF4E5276"/>
    <w:rsid w:val="00F56EB0"/>
  </w:style>
  <w:style w:type="paragraph" w:customStyle="1" w:styleId="E2B3BD4CC0C44BEBB51B770B71B8E053">
    <w:name w:val="E2B3BD4CC0C44BEBB51B770B71B8E053"/>
    <w:rsid w:val="00F56EB0"/>
  </w:style>
  <w:style w:type="paragraph" w:customStyle="1" w:styleId="BD97A5E4BFB5415985A045C3447CBD6F">
    <w:name w:val="BD97A5E4BFB5415985A045C3447CBD6F"/>
    <w:rsid w:val="00F56EB0"/>
  </w:style>
  <w:style w:type="paragraph" w:customStyle="1" w:styleId="81473C5454FA4952B68AD2637D492297">
    <w:name w:val="81473C5454FA4952B68AD2637D492297"/>
    <w:rsid w:val="00F56EB0"/>
  </w:style>
  <w:style w:type="paragraph" w:customStyle="1" w:styleId="FEDE8F239FA449C59DFFF319933655C1">
    <w:name w:val="FEDE8F239FA449C59DFFF319933655C1"/>
    <w:rsid w:val="00F56EB0"/>
  </w:style>
  <w:style w:type="paragraph" w:customStyle="1" w:styleId="500D1204EC4246E8B1B24575125C27D1">
    <w:name w:val="500D1204EC4246E8B1B24575125C27D1"/>
    <w:rsid w:val="00F56E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Custom 10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E630A"/>
      </a:accent1>
      <a:accent2>
        <a:srgbClr val="EE630A"/>
      </a:accent2>
      <a:accent3>
        <a:srgbClr val="EE630A"/>
      </a:accent3>
      <a:accent4>
        <a:srgbClr val="EE630A"/>
      </a:accent4>
      <a:accent5>
        <a:srgbClr val="EE630A"/>
      </a:accent5>
      <a:accent6>
        <a:srgbClr val="EE630A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B8C7B5-B3EE-417E-AE07-1724023C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2019-08-30T14:48:00Z</dcterms:created>
  <dcterms:modified xsi:type="dcterms:W3CDTF">2019-09-23T22:57:00Z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